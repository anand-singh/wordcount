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147" w:rsidRDefault="00425147" w:rsidP="00B04728">
      <w:r>
        <w:t>Hello World</w:t>
      </w:r>
    </w:p>
    <w:p w:rsidR="00425147" w:rsidRPr="00B04728" w:rsidRDefault="00425147" w:rsidP="00B04728">
      <w:r>
        <w:t>Hi</w:t>
      </w:r>
    </w:p>
    <w:sectPr w:rsidR="00425147" w:rsidRPr="00B04728" w:rsidSect="00C037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147" w:rsidRDefault="00425147" w:rsidP="00C0371F">
      <w:r>
        <w:separator/>
      </w:r>
    </w:p>
  </w:endnote>
  <w:endnote w:type="continuationSeparator" w:id="1">
    <w:p w:rsidR="00425147" w:rsidRDefault="00425147" w:rsidP="00C037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??¨¬?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147" w:rsidRDefault="004251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147" w:rsidRDefault="00425147">
    <w:pPr>
      <w:pStyle w:val="Footer"/>
      <w:rPr>
        <w:rFonts w:ascii="Verdana" w:hAnsi="Verdana"/>
        <w:sz w:val="21"/>
        <w:szCs w:val="21"/>
      </w:rPr>
    </w:pPr>
    <w:r>
      <w:rPr>
        <w:rFonts w:ascii="Verdana" w:hAnsi="Verdana"/>
        <w:sz w:val="21"/>
        <w:szCs w:val="21"/>
      </w:rPr>
      <w:fldChar w:fldCharType="begin"/>
    </w:r>
    <w:r>
      <w:rPr>
        <w:rFonts w:ascii="Verdana" w:hAnsi="Verdana"/>
        <w:sz w:val="21"/>
        <w:szCs w:val="21"/>
      </w:rPr>
      <w:instrText xml:space="preserve"> PAGE </w:instrText>
    </w:r>
    <w:r>
      <w:rPr>
        <w:rFonts w:ascii="Verdana" w:hAnsi="Verdana"/>
        <w:sz w:val="21"/>
        <w:szCs w:val="21"/>
      </w:rPr>
      <w:fldChar w:fldCharType="separate"/>
    </w:r>
    <w:r>
      <w:rPr>
        <w:rFonts w:ascii="Verdana" w:hAnsi="Verdana"/>
        <w:noProof/>
        <w:sz w:val="21"/>
        <w:szCs w:val="21"/>
      </w:rPr>
      <w:t>1</w:t>
    </w:r>
    <w:r>
      <w:rPr>
        <w:rFonts w:ascii="Verdana" w:hAnsi="Verdana"/>
        <w:sz w:val="21"/>
        <w:szCs w:val="21"/>
      </w:rPr>
      <w:fldChar w:fldCharType="end"/>
    </w:r>
    <w:r>
      <w:rPr>
        <w:rFonts w:ascii="Verdana" w:hAnsi="Verdana"/>
        <w:sz w:val="21"/>
        <w:szCs w:val="21"/>
      </w:rPr>
      <w:t xml:space="preserve"> - Who Am I (2) – xxx xxxx – Ass. Code: GPD1212C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147" w:rsidRDefault="004251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147" w:rsidRDefault="00425147" w:rsidP="00C0371F">
      <w:r w:rsidRPr="00C0371F">
        <w:rPr>
          <w:color w:val="000000"/>
        </w:rPr>
        <w:separator/>
      </w:r>
    </w:p>
  </w:footnote>
  <w:footnote w:type="continuationSeparator" w:id="1">
    <w:p w:rsidR="00425147" w:rsidRDefault="00425147" w:rsidP="00C037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147" w:rsidRDefault="004251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147" w:rsidRDefault="0042514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147" w:rsidRDefault="004251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371F"/>
    <w:rsid w:val="00136675"/>
    <w:rsid w:val="0018587F"/>
    <w:rsid w:val="00280E80"/>
    <w:rsid w:val="00326680"/>
    <w:rsid w:val="004076C0"/>
    <w:rsid w:val="00425147"/>
    <w:rsid w:val="00457F5D"/>
    <w:rsid w:val="0055368B"/>
    <w:rsid w:val="006D2A07"/>
    <w:rsid w:val="00787DCF"/>
    <w:rsid w:val="00B04728"/>
    <w:rsid w:val="00B22563"/>
    <w:rsid w:val="00B642A9"/>
    <w:rsid w:val="00BF6155"/>
    <w:rsid w:val="00C0371F"/>
    <w:rsid w:val="00D10C09"/>
    <w:rsid w:val="00D24B49"/>
    <w:rsid w:val="00EB6D1A"/>
    <w:rsid w:val="00ED5E4E"/>
    <w:rsid w:val="00F34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675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fr-FR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uiPriority w:val="99"/>
    <w:rsid w:val="00C0371F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fr-FR" w:eastAsia="zh-CN" w:bidi="hi-IN"/>
    </w:rPr>
  </w:style>
  <w:style w:type="paragraph" w:customStyle="1" w:styleId="Heading">
    <w:name w:val="Heading"/>
    <w:basedOn w:val="Standard"/>
    <w:next w:val="Textbody"/>
    <w:uiPriority w:val="99"/>
    <w:rsid w:val="00C0371F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uiPriority w:val="99"/>
    <w:rsid w:val="00C0371F"/>
    <w:pPr>
      <w:spacing w:after="120"/>
    </w:pPr>
  </w:style>
  <w:style w:type="paragraph" w:styleId="List">
    <w:name w:val="List"/>
    <w:basedOn w:val="Textbody"/>
    <w:uiPriority w:val="99"/>
    <w:rsid w:val="00C0371F"/>
  </w:style>
  <w:style w:type="paragraph" w:styleId="Caption">
    <w:name w:val="caption"/>
    <w:basedOn w:val="Standard"/>
    <w:uiPriority w:val="99"/>
    <w:qFormat/>
    <w:rsid w:val="00C0371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uiPriority w:val="99"/>
    <w:rsid w:val="00C0371F"/>
    <w:pPr>
      <w:suppressLineNumbers/>
    </w:pPr>
  </w:style>
  <w:style w:type="paragraph" w:styleId="Footer">
    <w:name w:val="footer"/>
    <w:basedOn w:val="Standard"/>
    <w:link w:val="FooterChar"/>
    <w:uiPriority w:val="99"/>
    <w:rsid w:val="00C0371F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F6155"/>
    <w:rPr>
      <w:rFonts w:cs="Times New Roman"/>
      <w:kern w:val="3"/>
      <w:sz w:val="21"/>
      <w:szCs w:val="21"/>
      <w:lang w:val="fr-FR" w:eastAsia="zh-CN" w:bidi="hi-IN"/>
    </w:rPr>
  </w:style>
  <w:style w:type="paragraph" w:styleId="NormalWeb">
    <w:name w:val="Normal (Web)"/>
    <w:basedOn w:val="Standard"/>
    <w:uiPriority w:val="99"/>
    <w:rsid w:val="00C0371F"/>
    <w:pPr>
      <w:spacing w:before="280" w:after="119"/>
    </w:pPr>
    <w:rPr>
      <w:rFonts w:cs="Times New Roman"/>
    </w:rPr>
  </w:style>
  <w:style w:type="character" w:customStyle="1" w:styleId="Internetlink">
    <w:name w:val="Internet link"/>
    <w:uiPriority w:val="99"/>
    <w:rsid w:val="00C0371F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rsid w:val="00ED5E4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6155"/>
    <w:rPr>
      <w:rFonts w:cs="Times New Roman"/>
      <w:kern w:val="3"/>
      <w:sz w:val="21"/>
      <w:szCs w:val="21"/>
      <w:lang w:val="fr-FR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</Words>
  <Characters>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etorrebo</cp:lastModifiedBy>
  <cp:revision>7</cp:revision>
  <cp:lastPrinted>2011-03-30T23:18:00Z</cp:lastPrinted>
  <dcterms:created xsi:type="dcterms:W3CDTF">2011-09-14T13:52:00Z</dcterms:created>
  <dcterms:modified xsi:type="dcterms:W3CDTF">2011-09-22T05:58:00Z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HeaderConverted">
    <vt:bool>true</vt:bool>
  </property>
</Properties>
</file>